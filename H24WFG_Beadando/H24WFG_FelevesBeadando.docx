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DF8E" w14:textId="77777777" w:rsidR="0088319E" w:rsidRDefault="0088319E" w:rsidP="00CD56C6">
      <w:pPr>
        <w:spacing w:after="0"/>
      </w:pPr>
    </w:p>
    <w:p w14:paraId="631B3FB2" w14:textId="77777777" w:rsidR="00CD56C6" w:rsidRDefault="00CD56C6" w:rsidP="00CD56C6">
      <w:pPr>
        <w:spacing w:after="0"/>
      </w:pPr>
    </w:p>
    <w:p w14:paraId="27678C46" w14:textId="77777777" w:rsidR="00CD56C6" w:rsidRDefault="00CD56C6" w:rsidP="00CD56C6">
      <w:pPr>
        <w:spacing w:after="0"/>
      </w:pPr>
    </w:p>
    <w:p w14:paraId="4A7D0F87" w14:textId="77777777" w:rsidR="00CD56C6" w:rsidRDefault="00CD56C6" w:rsidP="00CD56C6">
      <w:pPr>
        <w:spacing w:after="0"/>
      </w:pPr>
    </w:p>
    <w:p w14:paraId="3AC98D6D" w14:textId="77777777" w:rsidR="00CD56C6" w:rsidRDefault="00CD56C6" w:rsidP="00CD56C6">
      <w:pPr>
        <w:spacing w:after="0"/>
      </w:pPr>
    </w:p>
    <w:p w14:paraId="61437134" w14:textId="77777777" w:rsidR="00CD56C6" w:rsidRDefault="00CD56C6" w:rsidP="00CD56C6">
      <w:pPr>
        <w:spacing w:after="0"/>
      </w:pPr>
    </w:p>
    <w:p w14:paraId="735AB33A" w14:textId="77777777" w:rsidR="00CD56C6" w:rsidRDefault="00CD56C6" w:rsidP="00CD56C6">
      <w:pPr>
        <w:spacing w:after="0"/>
      </w:pPr>
    </w:p>
    <w:p w14:paraId="799AA204" w14:textId="77777777" w:rsidR="00CD56C6" w:rsidRDefault="00CD56C6" w:rsidP="00CD56C6">
      <w:pPr>
        <w:spacing w:after="0"/>
      </w:pPr>
    </w:p>
    <w:p w14:paraId="3C466DA9" w14:textId="77777777" w:rsidR="00CD56C6" w:rsidRDefault="00CD56C6" w:rsidP="00CD56C6">
      <w:pPr>
        <w:spacing w:after="0"/>
      </w:pPr>
    </w:p>
    <w:p w14:paraId="74E9D01F" w14:textId="77777777" w:rsidR="00CD56C6" w:rsidRDefault="00CD56C6" w:rsidP="00CD56C6">
      <w:pPr>
        <w:spacing w:after="0"/>
      </w:pPr>
    </w:p>
    <w:p w14:paraId="48E22C66" w14:textId="77777777" w:rsidR="0071797B" w:rsidRPr="00CD56C6" w:rsidRDefault="00CD56C6" w:rsidP="00CD56C6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D56C6">
        <w:rPr>
          <w:rFonts w:ascii="Times New Roman" w:hAnsi="Times New Roman" w:cs="Times New Roman"/>
          <w:b/>
          <w:bCs/>
          <w:sz w:val="56"/>
          <w:szCs w:val="56"/>
        </w:rPr>
        <w:t>Operáció Rendszerek BSc</w:t>
      </w:r>
    </w:p>
    <w:p w14:paraId="27CE17B4" w14:textId="3AD81AE8" w:rsidR="00CD56C6" w:rsidRDefault="00691F54" w:rsidP="00CD56C6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Féléves Beadandó</w:t>
      </w:r>
    </w:p>
    <w:p w14:paraId="28701548" w14:textId="1E3C7DE8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2021.0</w:t>
      </w:r>
      <w:r w:rsidR="00691F54"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>.</w:t>
      </w:r>
      <w:r w:rsidR="00691F54">
        <w:rPr>
          <w:rFonts w:ascii="Times New Roman" w:hAnsi="Times New Roman" w:cs="Times New Roman"/>
          <w:sz w:val="40"/>
          <w:szCs w:val="40"/>
        </w:rPr>
        <w:t>12</w:t>
      </w:r>
    </w:p>
    <w:p w14:paraId="6EED2A2B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B77AA9C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8D8E73B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42BA3FE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93F0DC7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3008893" w14:textId="77777777" w:rsidR="00CD56C6" w:rsidRDefault="00CD56C6" w:rsidP="00CD56C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6843DDA" w14:textId="77777777" w:rsidR="00CD56C6" w:rsidRDefault="00CD56C6" w:rsidP="00CD56C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A45B4DB" w14:textId="77777777" w:rsidR="00CD56C6" w:rsidRDefault="00CD56C6" w:rsidP="00CD56C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F37F52D" w14:textId="77777777" w:rsidR="00CD56C6" w:rsidRDefault="00CD56C6" w:rsidP="00CD56C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0C57AFE" w14:textId="77777777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030C2C3B" w14:textId="77777777" w:rsidR="00CD56C6" w:rsidRPr="00CD56C6" w:rsidRDefault="00CD56C6" w:rsidP="00CD56C6">
      <w:pPr>
        <w:spacing w:after="0"/>
        <w:ind w:left="4956" w:firstLine="708"/>
        <w:rPr>
          <w:rFonts w:ascii="Times New Roman" w:hAnsi="Times New Roman" w:cs="Times New Roman"/>
          <w:b/>
          <w:bCs/>
          <w:sz w:val="40"/>
          <w:szCs w:val="40"/>
        </w:rPr>
      </w:pPr>
      <w:r w:rsidRPr="00CD56C6">
        <w:rPr>
          <w:rFonts w:ascii="Times New Roman" w:hAnsi="Times New Roman" w:cs="Times New Roman"/>
          <w:b/>
          <w:bCs/>
          <w:sz w:val="40"/>
          <w:szCs w:val="40"/>
        </w:rPr>
        <w:t>Készítette:</w:t>
      </w:r>
    </w:p>
    <w:p w14:paraId="050991A1" w14:textId="77777777" w:rsidR="00CD56C6" w:rsidRPr="00CD56C6" w:rsidRDefault="00CD56C6" w:rsidP="00CD56C6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r w:rsidRPr="00CD56C6">
        <w:rPr>
          <w:rFonts w:ascii="Times New Roman" w:hAnsi="Times New Roman" w:cs="Times New Roman"/>
          <w:sz w:val="32"/>
          <w:szCs w:val="32"/>
        </w:rPr>
        <w:t>Kánya Alexander</w:t>
      </w:r>
    </w:p>
    <w:p w14:paraId="5B2477D3" w14:textId="77777777" w:rsidR="00CD56C6" w:rsidRPr="00CD56C6" w:rsidRDefault="00CD56C6" w:rsidP="00CD56C6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r w:rsidRPr="00CD56C6">
        <w:rPr>
          <w:rFonts w:ascii="Times New Roman" w:hAnsi="Times New Roman" w:cs="Times New Roman"/>
          <w:sz w:val="32"/>
          <w:szCs w:val="32"/>
        </w:rPr>
        <w:t>Programtervező Informatikus</w:t>
      </w:r>
    </w:p>
    <w:p w14:paraId="2115BC2D" w14:textId="77777777" w:rsidR="00CD56C6" w:rsidRPr="00CD56C6" w:rsidRDefault="00CD56C6" w:rsidP="00CD56C6">
      <w:pPr>
        <w:spacing w:after="0"/>
        <w:ind w:left="5664"/>
        <w:rPr>
          <w:sz w:val="32"/>
          <w:szCs w:val="32"/>
        </w:rPr>
      </w:pPr>
      <w:r w:rsidRPr="00CD56C6">
        <w:rPr>
          <w:rFonts w:ascii="Times New Roman" w:hAnsi="Times New Roman" w:cs="Times New Roman"/>
          <w:sz w:val="32"/>
          <w:szCs w:val="32"/>
        </w:rPr>
        <w:t>H24WFG</w:t>
      </w:r>
    </w:p>
    <w:p w14:paraId="59E0CF6E" w14:textId="77777777" w:rsidR="00CD56C6" w:rsidRDefault="00CD56C6" w:rsidP="00CD56C6">
      <w:pPr>
        <w:spacing w:after="0"/>
      </w:pPr>
    </w:p>
    <w:p w14:paraId="20829AEF" w14:textId="77777777" w:rsidR="00CD56C6" w:rsidRDefault="00CD56C6" w:rsidP="00CD56C6">
      <w:pPr>
        <w:spacing w:after="0"/>
      </w:pPr>
    </w:p>
    <w:p w14:paraId="4D7E92D9" w14:textId="77777777" w:rsidR="00CD56C6" w:rsidRDefault="00CD56C6" w:rsidP="00CD56C6">
      <w:pPr>
        <w:spacing w:after="0"/>
      </w:pPr>
    </w:p>
    <w:p w14:paraId="0BD46860" w14:textId="77777777" w:rsidR="00CD56C6" w:rsidRDefault="00CD56C6" w:rsidP="00CD56C6">
      <w:pPr>
        <w:spacing w:after="0"/>
      </w:pPr>
    </w:p>
    <w:p w14:paraId="6EB4E0AC" w14:textId="77777777" w:rsidR="00CD56C6" w:rsidRDefault="00CD56C6" w:rsidP="00CD56C6">
      <w:pPr>
        <w:spacing w:after="0"/>
      </w:pPr>
    </w:p>
    <w:p w14:paraId="2C1C105C" w14:textId="77777777" w:rsidR="00CD56C6" w:rsidRDefault="00CD56C6" w:rsidP="00CD56C6">
      <w:pPr>
        <w:spacing w:after="0"/>
      </w:pPr>
    </w:p>
    <w:p w14:paraId="4BAC6639" w14:textId="11B6F969" w:rsidR="00CD56C6" w:rsidRDefault="00CD56C6" w:rsidP="00CD56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56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A7984" wp14:editId="6B748A80">
            <wp:simplePos x="0" y="0"/>
            <wp:positionH relativeFrom="column">
              <wp:posOffset>500380</wp:posOffset>
            </wp:positionH>
            <wp:positionV relativeFrom="paragraph">
              <wp:posOffset>1890395</wp:posOffset>
            </wp:positionV>
            <wp:extent cx="4951730" cy="4449025"/>
            <wp:effectExtent l="0" t="0" r="127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44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6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250A0" wp14:editId="1B0BFB58">
            <wp:simplePos x="0" y="0"/>
            <wp:positionH relativeFrom="column">
              <wp:posOffset>519430</wp:posOffset>
            </wp:positionH>
            <wp:positionV relativeFrom="paragraph">
              <wp:posOffset>4948555</wp:posOffset>
            </wp:positionV>
            <wp:extent cx="4952004" cy="42576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0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6C6">
        <w:rPr>
          <w:rFonts w:ascii="Times New Roman" w:hAnsi="Times New Roman" w:cs="Times New Roman"/>
          <w:sz w:val="28"/>
          <w:szCs w:val="28"/>
        </w:rPr>
        <w:t>Miskolc, 2021</w:t>
      </w:r>
    </w:p>
    <w:p w14:paraId="338AF99A" w14:textId="27151DEC" w:rsidR="00691F54" w:rsidRPr="00691F54" w:rsidRDefault="00691F54" w:rsidP="00691F5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F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9.-es számú beadandó feladat.</w:t>
      </w:r>
    </w:p>
    <w:p w14:paraId="7029B375" w14:textId="77777777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25CA5" w14:textId="0D0E95D6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 készítettem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egy főprogramot ami létrehoz egy csővezetéket amin keresztül szavakat fogad és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állományba menti </w:t>
      </w:r>
      <w:proofErr w:type="spellStart"/>
      <w:r>
        <w:rPr>
          <w:rFonts w:ascii="Times New Roman" w:hAnsi="Times New Roman" w:cs="Times New Roman"/>
          <w:sz w:val="28"/>
          <w:szCs w:val="28"/>
        </w:rPr>
        <w:t>sorszámozva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azokat. Majd szignálra reagálva lezárja a csövet és kilép a programból.</w:t>
      </w:r>
    </w:p>
    <w:p w14:paraId="5060E020" w14:textId="77777777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Mellékeve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</w:p>
    <w:p w14:paraId="0396EF24" w14:textId="77777777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4BBE24" w14:textId="0171E2DD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18DC08" w14:textId="3DD868DE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F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8DED2" wp14:editId="16971A4B">
            <wp:extent cx="5760720" cy="32658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A46" w14:textId="173B7490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F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363EB" wp14:editId="2BB53EDE">
            <wp:extent cx="5760720" cy="32721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DEC1" w14:textId="77777777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C38324" w14:textId="6339A5D6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Ezen felül készítettem egy kliens programot ami a </w:t>
      </w:r>
      <w:proofErr w:type="spellStart"/>
      <w:r>
        <w:rPr>
          <w:rFonts w:ascii="Times New Roman" w:hAnsi="Times New Roman" w:cs="Times New Roman"/>
          <w:sz w:val="28"/>
          <w:szCs w:val="28"/>
        </w:rPr>
        <w:t>csővezetekén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keresztül szavakat küld a main programnak.</w:t>
      </w:r>
    </w:p>
    <w:p w14:paraId="3EEC1443" w14:textId="01D220B1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3CCB50" w14:textId="4AAEA49A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Mellékelve: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client.c</w:t>
      </w:r>
      <w:proofErr w:type="spellEnd"/>
    </w:p>
    <w:p w14:paraId="28ED88FB" w14:textId="3BACC147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F8E31" w14:textId="7EEF92BE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F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C6EDC" wp14:editId="5D3D365A">
            <wp:extent cx="5760720" cy="32632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6B6" w14:textId="0D4C486E" w:rsidR="00691F54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836453" w14:textId="01A7E837" w:rsidR="00691F54" w:rsidRPr="00CD56C6" w:rsidRDefault="00691F54" w:rsidP="00691F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F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424B4" wp14:editId="04B34F4A">
            <wp:extent cx="5760720" cy="32696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F54" w:rsidRPr="00CD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54"/>
    <w:rsid w:val="00691F54"/>
    <w:rsid w:val="0071797B"/>
    <w:rsid w:val="0088319E"/>
    <w:rsid w:val="00C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D291"/>
  <w15:chartTrackingRefBased/>
  <w15:docId w15:val="{96A290EC-723E-4BA2-B807-E9E7C1FB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ya\Documents\Custom%20Office%20Templates\Oper&#225;ci&#243;%20Rendszerek%20B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C62B-ADB0-449F-9D38-781CBDDE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Operáció Rendszerek BSc</Template>
  <TotalTime>10</TotalTime>
  <Pages>3</Pages>
  <Words>69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Kánya Alexander</dc:creator>
  <cp:keywords/>
  <dc:description/>
  <cp:lastModifiedBy>Alexander Kánya</cp:lastModifiedBy>
  <cp:revision>1</cp:revision>
  <dcterms:created xsi:type="dcterms:W3CDTF">2021-05-12T10:28:00Z</dcterms:created>
  <dcterms:modified xsi:type="dcterms:W3CDTF">2021-05-12T10:38:00Z</dcterms:modified>
</cp:coreProperties>
</file>